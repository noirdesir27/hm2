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2922"/>
        <w:gridCol w:w="699"/>
        <w:gridCol w:w="5981"/>
      </w:tblGrid>
      <w:tr w:rsidR="00B93310" w:rsidRPr="00B71FE9" w:rsidTr="00E941EF">
        <w:tc>
          <w:tcPr>
            <w:tcW w:w="3023" w:type="dxa"/>
          </w:tcPr>
          <w:sdt>
            <w:sdtPr>
              <w:rPr>
                <w:rFonts w:cs="Arial"/>
                <w:sz w:val="32"/>
              </w:rPr>
              <w:alias w:val="Ваше имя:"/>
              <w:tag w:val="Ваше имя:"/>
              <w:id w:val="-1220516334"/>
              <w:placeholder>
                <w:docPart w:val="7024E4345014CA43938AC96781D22315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B71FE9" w:rsidRDefault="000E5A86" w:rsidP="00291784">
                <w:pPr>
                  <w:pStyle w:val="1"/>
                  <w:pBdr>
                    <w:bottom w:val="single" w:sz="12" w:space="22" w:color="000000"/>
                  </w:pBdr>
                  <w:rPr>
                    <w:rFonts w:cs="Arial"/>
                  </w:rPr>
                </w:pPr>
                <w:r w:rsidRPr="000E5A86">
                  <w:rPr>
                    <w:rFonts w:cs="Arial"/>
                    <w:sz w:val="32"/>
                  </w:rPr>
                  <w:t>Будагова Анна-Мария Александровна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2922"/>
            </w:tblGrid>
            <w:tr w:rsidR="00441EB9" w:rsidRPr="00B71FE9" w:rsidTr="000E5A86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0E5A86" w:rsidP="00441EB9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ПОЧТА</w:t>
                  </w:r>
                </w:p>
              </w:tc>
            </w:tr>
            <w:tr w:rsidR="00441EB9" w:rsidRPr="00B71FE9" w:rsidTr="000E5A86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0E5A86" w:rsidRDefault="000E5A86" w:rsidP="00441EB9">
                  <w:pPr>
                    <w:pStyle w:val="3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  <w:lang w:val="en-US"/>
                    </w:rPr>
                    <w:t>aabudagova@eduhse.ru</w:t>
                  </w:r>
                </w:p>
              </w:tc>
            </w:tr>
            <w:tr w:rsidR="00441EB9" w:rsidRPr="00B71FE9" w:rsidTr="000E5A86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0E5A86" w:rsidP="00441EB9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ТЕЛЕФОН</w:t>
                  </w:r>
                </w:p>
              </w:tc>
            </w:tr>
            <w:tr w:rsidR="00441EB9" w:rsidRPr="00B71FE9" w:rsidTr="000E5A86"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B71FE9" w:rsidRDefault="000E5A86" w:rsidP="00441EB9">
                  <w:pPr>
                    <w:pStyle w:val="3"/>
                    <w:rPr>
                      <w:rFonts w:cs="Arial"/>
                    </w:rPr>
                  </w:pPr>
                  <w:r>
                    <w:rPr>
                      <w:rFonts w:cs="Arial"/>
                      <w:lang w:val="en-US"/>
                    </w:rPr>
                    <w:t>+79104084120</w:t>
                  </w:r>
                </w:p>
              </w:tc>
            </w:tr>
            <w:tr w:rsidR="00441EB9" w:rsidRPr="00B71FE9" w:rsidTr="000E5A86">
              <w:trPr>
                <w:trHeight w:val="20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B71FE9" w:rsidRDefault="00441EB9" w:rsidP="00441EB9">
                  <w:pPr>
                    <w:pStyle w:val="3"/>
                    <w:rPr>
                      <w:rFonts w:cs="Arial"/>
                    </w:rPr>
                  </w:pPr>
                </w:p>
              </w:tc>
            </w:tr>
            <w:tr w:rsidR="005A7E57" w:rsidRPr="00B71FE9" w:rsidTr="000E5A86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Default="000E5A86" w:rsidP="00D11C4D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ЛИЧНЫЕ КАЧЕСТВА</w:t>
                  </w:r>
                  <w:r w:rsidR="00EF504A">
                    <w:rPr>
                      <w:rFonts w:cs="Arial"/>
                    </w:rPr>
                    <w:t xml:space="preserve"> (УВЛЕЧЕНИЯ)</w:t>
                  </w:r>
                </w:p>
                <w:p w:rsidR="000E5A86" w:rsidRPr="00EF504A" w:rsidRDefault="00EF504A" w:rsidP="00EF504A">
                  <w:pPr>
                    <w:pStyle w:val="af"/>
                    <w:numPr>
                      <w:ilvl w:val="0"/>
                      <w:numId w:val="1"/>
                    </w:numPr>
                    <w:rPr>
                      <w:rFonts w:cs="Arial"/>
                    </w:rPr>
                  </w:pPr>
                  <w:r w:rsidRPr="00EF504A">
                    <w:rPr>
                      <w:rFonts w:cs="Arial"/>
                    </w:rPr>
                    <w:t>Коммуникабельность, креативность, доброжелательность, аккуратность, обучаемость.</w:t>
                  </w:r>
                </w:p>
                <w:p w:rsidR="00EF504A" w:rsidRPr="00EF504A" w:rsidRDefault="00EF504A" w:rsidP="00EF504A">
                  <w:pPr>
                    <w:pStyle w:val="af"/>
                    <w:numPr>
                      <w:ilvl w:val="0"/>
                      <w:numId w:val="1"/>
                    </w:num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Кино</w:t>
                  </w:r>
                  <w:r>
                    <w:rPr>
                      <w:rFonts w:cs="Arial"/>
                      <w:lang w:val="en-US"/>
                    </w:rPr>
                    <w:t>,</w:t>
                  </w:r>
                  <w:r>
                    <w:rPr>
                      <w:rFonts w:cs="Arial"/>
                    </w:rPr>
                    <w:t xml:space="preserve"> занятия музыкой</w:t>
                  </w:r>
                  <w:r>
                    <w:rPr>
                      <w:rFonts w:cs="Arial"/>
                      <w:lang w:val="en-US"/>
                    </w:rPr>
                    <w:t>,</w:t>
                  </w:r>
                  <w:r>
                    <w:rPr>
                      <w:rFonts w:cs="Arial"/>
                    </w:rPr>
                    <w:t xml:space="preserve"> книги</w:t>
                  </w:r>
                </w:p>
                <w:p w:rsidR="000E5A86" w:rsidRPr="00B71FE9" w:rsidRDefault="000E5A86" w:rsidP="00D11C4D">
                  <w:pPr>
                    <w:rPr>
                      <w:rFonts w:cs="Arial"/>
                    </w:rPr>
                  </w:pPr>
                </w:p>
              </w:tc>
            </w:tr>
            <w:tr w:rsidR="00463463" w:rsidRPr="00B71FE9" w:rsidTr="000E5A86">
              <w:tc>
                <w:tcPr>
                  <w:tcW w:w="2922" w:type="dxa"/>
                  <w:tcMar>
                    <w:top w:w="374" w:type="dxa"/>
                    <w:bottom w:w="115" w:type="dxa"/>
                  </w:tcMar>
                </w:tcPr>
                <w:p w:rsidR="005A7E57" w:rsidRPr="00EF504A" w:rsidRDefault="00EF504A" w:rsidP="0043426C">
                  <w:pPr>
                    <w:pStyle w:val="3"/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</w:rPr>
                    <w:t>ПРОФЕССИОНАЛЬНЫЕ НАВЫКИ</w:t>
                  </w:r>
                </w:p>
                <w:p w:rsidR="00616FF4" w:rsidRPr="00B71FE9" w:rsidRDefault="00616FF4" w:rsidP="00616FF4">
                  <w:pPr>
                    <w:pStyle w:val="aa"/>
                    <w:rPr>
                      <w:rFonts w:cs="Arial"/>
                    </w:rPr>
                  </w:pPr>
                </w:p>
                <w:p w:rsidR="00463463" w:rsidRPr="00EF504A" w:rsidRDefault="00EF504A" w:rsidP="00463463">
                  <w:pPr>
                    <w:rPr>
                      <w:rFonts w:cs="Arial"/>
                      <w:lang w:val="en-US"/>
                    </w:rPr>
                  </w:pPr>
                  <w:r>
                    <w:rPr>
                      <w:rFonts w:cs="Arial"/>
                    </w:rPr>
                    <w:t>Опят выступления на мероприятиях</w:t>
                  </w:r>
                  <w:r>
                    <w:rPr>
                      <w:rFonts w:cs="Arial"/>
                      <w:lang w:val="en-US"/>
                    </w:rPr>
                    <w:t>.</w:t>
                  </w:r>
                </w:p>
              </w:tc>
            </w:tr>
          </w:tbl>
          <w:p w:rsidR="00B93310" w:rsidRPr="00B71FE9" w:rsidRDefault="00B93310" w:rsidP="003856C9">
            <w:pPr>
              <w:rPr>
                <w:rFonts w:cs="Arial"/>
              </w:rPr>
            </w:pPr>
          </w:p>
        </w:tc>
        <w:tc>
          <w:tcPr>
            <w:tcW w:w="723" w:type="dxa"/>
          </w:tcPr>
          <w:p w:rsidR="00B93310" w:rsidRPr="00B71FE9" w:rsidRDefault="00B93310" w:rsidP="00463463">
            <w:pPr>
              <w:rPr>
                <w:rFonts w:cs="Arial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5981"/>
            </w:tblGrid>
            <w:tr w:rsidR="008F6337" w:rsidRPr="00B71FE9" w:rsidTr="00291784">
              <w:trPr>
                <w:trHeight w:val="73"/>
              </w:trPr>
              <w:tc>
                <w:tcPr>
                  <w:tcW w:w="5191" w:type="dxa"/>
                  <w:tcBorders>
                    <w:bottom w:val="single" w:sz="12" w:space="0" w:color="auto"/>
                  </w:tcBorders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71FE9" w:rsidRDefault="008F6337" w:rsidP="00832F81">
                  <w:pPr>
                    <w:rPr>
                      <w:rFonts w:cs="Arial"/>
                    </w:rPr>
                  </w:pPr>
                </w:p>
              </w:tc>
            </w:tr>
            <w:tr w:rsidR="008F6337" w:rsidRPr="00B71FE9" w:rsidTr="00291784">
              <w:trPr>
                <w:trHeight w:val="3672"/>
              </w:trPr>
              <w:tc>
                <w:tcPr>
                  <w:tcW w:w="5191" w:type="dxa"/>
                  <w:tcBorders>
                    <w:top w:val="single" w:sz="12" w:space="0" w:color="auto"/>
                    <w:bottom w:val="single" w:sz="12" w:space="0" w:color="auto"/>
                  </w:tcBorders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B71FE9" w:rsidRDefault="008D3C2D" w:rsidP="008F6337">
                  <w:pPr>
                    <w:pStyle w:val="2"/>
                    <w:rPr>
                      <w:rFonts w:ascii="Arial" w:hAnsi="Arial" w:cs="Arial"/>
                    </w:rPr>
                  </w:pPr>
                  <w:sdt>
                    <w:sdtPr>
                      <w:rPr>
                        <w:rFonts w:ascii="Arial" w:hAnsi="Arial" w:cs="Arial"/>
                      </w:rPr>
                      <w:alias w:val="Образование:"/>
                      <w:tag w:val="Образование:"/>
                      <w:id w:val="1349516922"/>
                      <w:placeholder>
                        <w:docPart w:val="86332282595CA84C920A3D6A123E652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bookmarkStart w:id="0" w:name="_GoBack"/>
                      <w:r w:rsidR="003053D9" w:rsidRPr="00B71FE9">
                        <w:rPr>
                          <w:rFonts w:ascii="Arial" w:hAnsi="Arial" w:cs="Arial"/>
                          <w:lang w:bidi="ru-RU"/>
                        </w:rPr>
                        <w:t>Образование</w:t>
                      </w:r>
                      <w:bookmarkEnd w:id="0"/>
                    </w:sdtContent>
                  </w:sdt>
                </w:p>
                <w:p w:rsidR="00CC5612" w:rsidRDefault="00CC5612" w:rsidP="00CC5612">
                  <w:pPr>
                    <w:rPr>
                      <w:rStyle w:val="apple-converted-space"/>
                    </w:rPr>
                  </w:pPr>
                </w:p>
                <w:tbl>
                  <w:tblPr>
                    <w:tblStyle w:val="41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870"/>
                    <w:gridCol w:w="2871"/>
                  </w:tblGrid>
                  <w:tr w:rsidR="00EF504A" w:rsidTr="00EF504A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70" w:type="dxa"/>
                      </w:tcPr>
                      <w:p w:rsidR="00EF504A" w:rsidRPr="00EF504A" w:rsidRDefault="00EF504A" w:rsidP="00CC5612">
                        <w:pPr>
                          <w:rPr>
                            <w:rStyle w:val="apple-converted-space"/>
                            <w:lang w:val="en-US"/>
                          </w:rPr>
                        </w:pPr>
                        <w:r>
                          <w:rPr>
                            <w:rFonts w:cs="Arial"/>
                          </w:rPr>
                          <w:t>2006-2012 г</w:t>
                        </w:r>
                        <w:r>
                          <w:rPr>
                            <w:rFonts w:cs="Arial"/>
                            <w:lang w:val="en-US"/>
                          </w:rPr>
                          <w:t xml:space="preserve">. </w:t>
                        </w:r>
                      </w:p>
                    </w:tc>
                    <w:tc>
                      <w:tcPr>
                        <w:tcW w:w="2871" w:type="dxa"/>
                      </w:tcPr>
                      <w:p w:rsidR="00EF504A" w:rsidRDefault="00EF504A" w:rsidP="00EF504A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pple-converted-space"/>
                          </w:rPr>
                        </w:pPr>
                        <w:r>
                          <w:rPr>
                            <w:rFonts w:cs="Arial"/>
                          </w:rPr>
                          <w:t xml:space="preserve">обучение в ГБОУ </w:t>
                        </w:r>
                        <w:r w:rsidRPr="00CC5612">
                          <w:rPr>
                            <w:rFonts w:cs="Arial"/>
                          </w:rPr>
                          <w:t>“</w:t>
                        </w:r>
                        <w:r>
                          <w:rPr>
                            <w:rFonts w:cs="Arial"/>
                          </w:rPr>
                          <w:t xml:space="preserve">Школа </w:t>
                        </w:r>
                        <w:r w:rsidRPr="00CC5612">
                          <w:rPr>
                            <w:rFonts w:cs="Arial"/>
                            <w:color w:val="000000" w:themeColor="text1"/>
                          </w:rPr>
                          <w:t>№</w:t>
                        </w:r>
                        <w:r>
                          <w:rPr>
                            <w:rStyle w:val="apple-converted-space"/>
                          </w:rPr>
                          <w:t xml:space="preserve"> 1270</w:t>
                        </w:r>
                        <w:r w:rsidRPr="00CC5612">
                          <w:rPr>
                            <w:rStyle w:val="apple-converted-space"/>
                          </w:rPr>
                          <w:t>”</w:t>
                        </w:r>
                      </w:p>
                      <w:p w:rsidR="00EF504A" w:rsidRDefault="00EF504A" w:rsidP="00CC5612">
                        <w:p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pple-converted-space"/>
                          </w:rPr>
                        </w:pPr>
                      </w:p>
                    </w:tc>
                  </w:tr>
                  <w:tr w:rsidR="00EF504A" w:rsidTr="00EF504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70" w:type="dxa"/>
                        <w:shd w:val="clear" w:color="auto" w:fill="ABE5E1" w:themeFill="accent1" w:themeFillTint="66"/>
                      </w:tcPr>
                      <w:p w:rsidR="00EF504A" w:rsidRDefault="00EF504A" w:rsidP="00CC5612">
                        <w:pPr>
                          <w:rPr>
                            <w:rStyle w:val="apple-converted-space"/>
                          </w:rPr>
                        </w:pPr>
                        <w:r>
                          <w:rPr>
                            <w:rStyle w:val="apple-converted-space"/>
                          </w:rPr>
                          <w:t>20</w:t>
                        </w:r>
                        <w:r w:rsidRPr="00CC5612">
                          <w:rPr>
                            <w:rStyle w:val="apple-converted-space"/>
                          </w:rPr>
                          <w:t xml:space="preserve">12-2017 </w:t>
                        </w:r>
                        <w:r>
                          <w:rPr>
                            <w:rStyle w:val="apple-converted-space"/>
                          </w:rPr>
                          <w:t>г</w:t>
                        </w:r>
                        <w:r w:rsidRPr="00CC5612">
                          <w:rPr>
                            <w:rStyle w:val="apple-converted-space"/>
                          </w:rPr>
                          <w:t>.</w:t>
                        </w:r>
                      </w:p>
                    </w:tc>
                    <w:tc>
                      <w:tcPr>
                        <w:tcW w:w="2871" w:type="dxa"/>
                        <w:shd w:val="clear" w:color="auto" w:fill="ABE5E1" w:themeFill="accent1" w:themeFillTint="66"/>
                      </w:tcPr>
                      <w:p w:rsidR="00EF504A" w:rsidRDefault="00EF504A" w:rsidP="00EF504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Style w:val="apple-converted-space"/>
                          </w:rPr>
                        </w:pPr>
                        <w:r>
                          <w:rPr>
                            <w:rStyle w:val="apple-converted-space"/>
                          </w:rPr>
                          <w:t xml:space="preserve">обучение в ГБОУ </w:t>
                        </w:r>
                        <w:r w:rsidRPr="00CC5612">
                          <w:rPr>
                            <w:rStyle w:val="apple-converted-space"/>
                          </w:rPr>
                          <w:t>“</w:t>
                        </w:r>
                        <w:r>
                          <w:rPr>
                            <w:rStyle w:val="apple-converted-space"/>
                          </w:rPr>
                          <w:t xml:space="preserve">Школа </w:t>
                        </w:r>
                        <w:r w:rsidRPr="00CC5612">
                          <w:rPr>
                            <w:rFonts w:cs="Arial"/>
                            <w:color w:val="000000" w:themeColor="text1"/>
                          </w:rPr>
                          <w:t>№</w:t>
                        </w:r>
                        <w:r>
                          <w:rPr>
                            <w:rStyle w:val="apple-converted-space"/>
                          </w:rPr>
                          <w:t xml:space="preserve"> 1553 имени В.И</w:t>
                        </w:r>
                        <w:r w:rsidRPr="00CC5612">
                          <w:rPr>
                            <w:rStyle w:val="apple-converted-space"/>
                          </w:rPr>
                          <w:t xml:space="preserve">. </w:t>
                        </w:r>
                        <w:r>
                          <w:rPr>
                            <w:rStyle w:val="apple-converted-space"/>
                          </w:rPr>
                          <w:t>Вернадского</w:t>
                        </w:r>
                        <w:r w:rsidRPr="00CC5612">
                          <w:rPr>
                            <w:rStyle w:val="apple-converted-space"/>
                          </w:rPr>
                          <w:t>”</w:t>
                        </w:r>
                      </w:p>
                      <w:p w:rsidR="00EF504A" w:rsidRDefault="00EF504A" w:rsidP="00CC561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Style w:val="apple-converted-space"/>
                          </w:rPr>
                        </w:pPr>
                      </w:p>
                    </w:tc>
                  </w:tr>
                  <w:tr w:rsidR="00EF504A" w:rsidTr="00EF504A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70" w:type="dxa"/>
                      </w:tcPr>
                      <w:p w:rsidR="00EF504A" w:rsidRDefault="00EF504A" w:rsidP="00CC5612">
                        <w:pPr>
                          <w:rPr>
                            <w:rStyle w:val="apple-converted-space"/>
                          </w:rPr>
                        </w:pPr>
                        <w:r>
                          <w:rPr>
                            <w:rStyle w:val="apple-converted-space"/>
                          </w:rPr>
                          <w:t>2012-2016 г</w:t>
                        </w:r>
                        <w:r w:rsidRPr="00CC5612">
                          <w:rPr>
                            <w:rStyle w:val="apple-converted-space"/>
                          </w:rPr>
                          <w:t>.</w:t>
                        </w:r>
                      </w:p>
                    </w:tc>
                    <w:tc>
                      <w:tcPr>
                        <w:tcW w:w="2871" w:type="dxa"/>
                      </w:tcPr>
                      <w:p w:rsidR="00EF504A" w:rsidRDefault="00EF504A" w:rsidP="00CC5612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apple-converted-space"/>
                          </w:rPr>
                        </w:pPr>
                        <w:r>
                          <w:rPr>
                            <w:rStyle w:val="apple-converted-space"/>
                          </w:rPr>
                          <w:t xml:space="preserve">обучение в ДМШ </w:t>
                        </w:r>
                        <w:r w:rsidRPr="00CC5612">
                          <w:rPr>
                            <w:rFonts w:cs="Arial"/>
                            <w:color w:val="000000" w:themeColor="text1"/>
                          </w:rPr>
                          <w:t>№</w:t>
                        </w:r>
                        <w:r>
                          <w:rPr>
                            <w:rFonts w:cs="Arial"/>
                            <w:color w:val="000000" w:themeColor="text1"/>
                          </w:rPr>
                          <w:t>31 имени М</w:t>
                        </w:r>
                        <w:r w:rsidRPr="00CC5612">
                          <w:rPr>
                            <w:rFonts w:cs="Arial"/>
                            <w:color w:val="000000" w:themeColor="text1"/>
                          </w:rPr>
                          <w:t>.</w:t>
                        </w:r>
                        <w:r>
                          <w:rPr>
                            <w:rFonts w:cs="Arial"/>
                            <w:color w:val="000000" w:themeColor="text1"/>
                          </w:rPr>
                          <w:t>М</w:t>
                        </w:r>
                        <w:r w:rsidRPr="00CC5612">
                          <w:rPr>
                            <w:rFonts w:cs="Arial"/>
                            <w:color w:val="000000" w:themeColor="text1"/>
                          </w:rPr>
                          <w:t xml:space="preserve">. </w:t>
                        </w:r>
                        <w:r>
                          <w:rPr>
                            <w:rFonts w:cs="Arial"/>
                            <w:color w:val="000000" w:themeColor="text1"/>
                          </w:rPr>
                          <w:t>Ипполитова-Иванова</w:t>
                        </w:r>
                      </w:p>
                    </w:tc>
                  </w:tr>
                  <w:tr w:rsidR="00EF504A" w:rsidTr="00EF504A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870" w:type="dxa"/>
                        <w:shd w:val="clear" w:color="auto" w:fill="ABE5E1" w:themeFill="accent1" w:themeFillTint="66"/>
                      </w:tcPr>
                      <w:p w:rsidR="00EF504A" w:rsidRDefault="00EF504A" w:rsidP="00CC5612">
                        <w:pPr>
                          <w:rPr>
                            <w:rStyle w:val="apple-converted-space"/>
                          </w:rPr>
                        </w:pPr>
                        <w:r>
                          <w:rPr>
                            <w:rStyle w:val="apple-converted-space"/>
                          </w:rPr>
                          <w:t>В настоящий момент</w:t>
                        </w:r>
                      </w:p>
                    </w:tc>
                    <w:tc>
                      <w:tcPr>
                        <w:tcW w:w="2871" w:type="dxa"/>
                        <w:shd w:val="clear" w:color="auto" w:fill="ABE5E1" w:themeFill="accent1" w:themeFillTint="66"/>
                      </w:tcPr>
                      <w:p w:rsidR="00EF504A" w:rsidRPr="00CC5612" w:rsidRDefault="00EF504A" w:rsidP="00EF504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Style w:val="apple-converted-space"/>
                          </w:rPr>
                        </w:pPr>
                        <w:r>
                          <w:rPr>
                            <w:rStyle w:val="apple-converted-space"/>
                          </w:rPr>
                          <w:t>НИУ ВШЭ</w:t>
                        </w:r>
                        <w:r w:rsidRPr="00EF504A">
                          <w:rPr>
                            <w:rStyle w:val="apple-converted-space"/>
                          </w:rPr>
                          <w:t>,</w:t>
                        </w:r>
                        <w:r>
                          <w:rPr>
                            <w:rStyle w:val="apple-converted-space"/>
                          </w:rPr>
                          <w:t xml:space="preserve"> образовательная программа </w:t>
                        </w:r>
                        <w:r w:rsidRPr="00CC5612">
                          <w:rPr>
                            <w:rStyle w:val="apple-converted-space"/>
                          </w:rPr>
                          <w:t>“</w:t>
                        </w:r>
                        <w:r>
                          <w:rPr>
                            <w:rStyle w:val="apple-converted-space"/>
                          </w:rPr>
                          <w:t>Иностранные языки и межкультурная коммуникация</w:t>
                        </w:r>
                        <w:r w:rsidRPr="00CC5612">
                          <w:rPr>
                            <w:rStyle w:val="apple-converted-space"/>
                          </w:rPr>
                          <w:t>”</w:t>
                        </w:r>
                      </w:p>
                      <w:p w:rsidR="00EF504A" w:rsidRPr="00CC5612" w:rsidRDefault="00EF504A" w:rsidP="00EF504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Times New Roman" w:hAnsi="Times New Roman"/>
                            <w:color w:val="000000" w:themeColor="text1"/>
                          </w:rPr>
                        </w:pPr>
                      </w:p>
                      <w:p w:rsidR="00EF504A" w:rsidRDefault="00EF504A" w:rsidP="00CC5612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Style w:val="apple-converted-space"/>
                          </w:rPr>
                        </w:pPr>
                      </w:p>
                    </w:tc>
                  </w:tr>
                </w:tbl>
                <w:p w:rsidR="00EF504A" w:rsidRDefault="00EF504A" w:rsidP="00CC5612">
                  <w:pPr>
                    <w:rPr>
                      <w:rStyle w:val="apple-converted-space"/>
                    </w:rPr>
                  </w:pPr>
                </w:p>
                <w:p w:rsidR="00CC5612" w:rsidRPr="00CC5612" w:rsidRDefault="00CC5612" w:rsidP="00CC5612">
                  <w:pPr>
                    <w:rPr>
                      <w:rFonts w:ascii="Times New Roman" w:hAnsi="Times New Roman"/>
                      <w:color w:val="000000" w:themeColor="text1"/>
                    </w:rPr>
                  </w:pPr>
                </w:p>
                <w:p w:rsidR="008F6337" w:rsidRPr="00CC5612" w:rsidRDefault="008F6337" w:rsidP="007B2F5C">
                  <w:pPr>
                    <w:rPr>
                      <w:rFonts w:cs="Arial"/>
                    </w:rPr>
                  </w:pPr>
                </w:p>
              </w:tc>
            </w:tr>
            <w:tr w:rsidR="008F6337" w:rsidRPr="00B71FE9" w:rsidTr="00291784">
              <w:tc>
                <w:tcPr>
                  <w:tcW w:w="5191" w:type="dxa"/>
                  <w:tcBorders>
                    <w:top w:val="single" w:sz="12" w:space="0" w:color="auto"/>
                    <w:bottom w:val="single" w:sz="12" w:space="0" w:color="000000"/>
                  </w:tcBorders>
                </w:tcPr>
                <w:p w:rsidR="008F6337" w:rsidRPr="000E5A86" w:rsidRDefault="000E5A86" w:rsidP="008F6337">
                  <w:pPr>
                    <w:pStyle w:val="2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достижения</w:t>
                  </w:r>
                </w:p>
                <w:p w:rsidR="008F6337" w:rsidRPr="00EF504A" w:rsidRDefault="00CC5612" w:rsidP="008F6337">
                  <w:pPr>
                    <w:rPr>
                      <w:rFonts w:cs="Arial"/>
                    </w:rPr>
                  </w:pPr>
                  <w:r>
                    <w:rPr>
                      <w:rFonts w:cs="Arial"/>
                    </w:rPr>
                    <w:t>Во время образования в школе занималась разными видами спорта</w:t>
                  </w:r>
                  <w:r w:rsidRPr="00CC5612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например</w:t>
                  </w:r>
                  <w:r w:rsidRPr="00CC5612">
                    <w:rPr>
                      <w:rFonts w:cs="Arial"/>
                    </w:rPr>
                    <w:t xml:space="preserve">: </w:t>
                  </w:r>
                  <w:r>
                    <w:rPr>
                      <w:rFonts w:cs="Arial"/>
                    </w:rPr>
                    <w:t>ушу</w:t>
                  </w:r>
                  <w:r w:rsidRPr="00CC5612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бальные танцы</w:t>
                  </w:r>
                  <w:r w:rsidRPr="00CC5612">
                    <w:rPr>
                      <w:rFonts w:cs="Arial"/>
                    </w:rPr>
                    <w:t>,</w:t>
                  </w:r>
                  <w:r>
                    <w:rPr>
                      <w:rFonts w:cs="Arial"/>
                    </w:rPr>
                    <w:t xml:space="preserve"> фигурное катание</w:t>
                  </w:r>
                  <w:r w:rsidRPr="00CC5612">
                    <w:rPr>
                      <w:rFonts w:cs="Arial"/>
                    </w:rPr>
                    <w:t>.</w:t>
                  </w:r>
                  <w:r>
                    <w:rPr>
                      <w:rFonts w:cs="Arial"/>
                    </w:rPr>
                    <w:t xml:space="preserve"> В каждом из них была успешна и завоевывала призовые места на региональных соревнованиях</w:t>
                  </w:r>
                  <w:r w:rsidRPr="00CC5612">
                    <w:rPr>
                      <w:rFonts w:cs="Arial"/>
                    </w:rPr>
                    <w:t xml:space="preserve">. </w:t>
                  </w:r>
                  <w:r>
                    <w:rPr>
                      <w:rFonts w:cs="Arial"/>
                    </w:rPr>
                    <w:t>Также пела в хоре</w:t>
                  </w:r>
                  <w:r w:rsidRPr="00291784">
                    <w:rPr>
                      <w:rFonts w:cs="Arial"/>
                    </w:rPr>
                    <w:t xml:space="preserve">, </w:t>
                  </w:r>
                  <w:r>
                    <w:rPr>
                      <w:rFonts w:cs="Arial"/>
                    </w:rPr>
                    <w:t>который выигрывал многие</w:t>
                  </w:r>
                  <w:r w:rsidR="00EF504A">
                    <w:rPr>
                      <w:rFonts w:cs="Arial"/>
                    </w:rPr>
                    <w:t xml:space="preserve"> конкурсы</w:t>
                  </w:r>
                  <w:r w:rsidR="00EF504A" w:rsidRPr="00291784">
                    <w:rPr>
                      <w:rFonts w:cs="Arial"/>
                    </w:rPr>
                    <w:t>.</w:t>
                  </w:r>
                </w:p>
              </w:tc>
            </w:tr>
          </w:tbl>
          <w:p w:rsidR="000E5A86" w:rsidRPr="00B71FE9" w:rsidRDefault="000E5A86" w:rsidP="000E5A86">
            <w:pPr>
              <w:pStyle w:val="2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владение иностранными языками</w:t>
            </w:r>
          </w:p>
          <w:p w:rsidR="008F6337" w:rsidRPr="00EF504A" w:rsidRDefault="00EF504A" w:rsidP="000E5A86">
            <w:pPr>
              <w:rPr>
                <w:rFonts w:cs="Arial"/>
              </w:rPr>
            </w:pPr>
            <w:r>
              <w:rPr>
                <w:rFonts w:cs="Arial"/>
              </w:rPr>
              <w:t>Свободно владею английским языком</w:t>
            </w:r>
            <w:r w:rsidRPr="00EF504A">
              <w:rPr>
                <w:rFonts w:cs="Arial"/>
              </w:rPr>
              <w:t>.</w:t>
            </w:r>
            <w:r>
              <w:rPr>
                <w:rFonts w:cs="Arial"/>
              </w:rPr>
              <w:t xml:space="preserve"> Читаю и перевожу на французском со словарем</w:t>
            </w:r>
            <w:r w:rsidRPr="00EF504A">
              <w:rPr>
                <w:rFonts w:cs="Arial"/>
              </w:rPr>
              <w:t>.</w:t>
            </w:r>
          </w:p>
          <w:p w:rsidR="000E5A86" w:rsidRPr="00B71FE9" w:rsidRDefault="000E5A86" w:rsidP="000E5A86">
            <w:pPr>
              <w:rPr>
                <w:rFonts w:cs="Arial"/>
              </w:rPr>
            </w:pPr>
          </w:p>
        </w:tc>
      </w:tr>
    </w:tbl>
    <w:p w:rsidR="00E941EF" w:rsidRPr="00B71FE9" w:rsidRDefault="00E941EF" w:rsidP="0019561F">
      <w:pPr>
        <w:pStyle w:val="a9"/>
        <w:rPr>
          <w:rFonts w:cs="Arial"/>
        </w:rPr>
      </w:pPr>
    </w:p>
    <w:sectPr w:rsidR="00E941EF" w:rsidRPr="00B71FE9" w:rsidSect="00B71FE9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3C2D" w:rsidRDefault="008D3C2D" w:rsidP="003856C9">
      <w:pPr>
        <w:spacing w:after="0" w:line="240" w:lineRule="auto"/>
      </w:pPr>
      <w:r>
        <w:separator/>
      </w:r>
    </w:p>
  </w:endnote>
  <w:endnote w:type="continuationSeparator" w:id="0">
    <w:p w:rsidR="008D3C2D" w:rsidRDefault="008D3C2D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731A8B1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&#13;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4835D4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descr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 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 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11CC2CB" id="Группа 4" o:spid="_x0000_s1026" alt="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&#13;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 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3C2D" w:rsidRDefault="008D3C2D" w:rsidP="003856C9">
      <w:pPr>
        <w:spacing w:after="0" w:line="240" w:lineRule="auto"/>
      </w:pPr>
      <w:r>
        <w:separator/>
      </w:r>
    </w:p>
  </w:footnote>
  <w:footnote w:type="continuationSeparator" w:id="0">
    <w:p w:rsidR="008D3C2D" w:rsidRDefault="008D3C2D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 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D0A0413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&#13;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3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descr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40E81923" id="Группа 17" o:spid="_x0000_s1026" alt="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&#13;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063B"/>
    <w:multiLevelType w:val="hybridMultilevel"/>
    <w:tmpl w:val="B8DC6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A86"/>
    <w:rsid w:val="00052BE1"/>
    <w:rsid w:val="0007412A"/>
    <w:rsid w:val="000E5A86"/>
    <w:rsid w:val="0010199E"/>
    <w:rsid w:val="001765FE"/>
    <w:rsid w:val="0019561F"/>
    <w:rsid w:val="001B32D2"/>
    <w:rsid w:val="00291784"/>
    <w:rsid w:val="00293B83"/>
    <w:rsid w:val="002A3621"/>
    <w:rsid w:val="002B3890"/>
    <w:rsid w:val="002B7747"/>
    <w:rsid w:val="002C77B9"/>
    <w:rsid w:val="002F485A"/>
    <w:rsid w:val="003053D9"/>
    <w:rsid w:val="00310166"/>
    <w:rsid w:val="003856C9"/>
    <w:rsid w:val="00396369"/>
    <w:rsid w:val="003F4D31"/>
    <w:rsid w:val="0043426C"/>
    <w:rsid w:val="00441EB9"/>
    <w:rsid w:val="00463463"/>
    <w:rsid w:val="00473EF8"/>
    <w:rsid w:val="004760E5"/>
    <w:rsid w:val="004835D4"/>
    <w:rsid w:val="004B4201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743379"/>
    <w:rsid w:val="007803B7"/>
    <w:rsid w:val="007B2F5C"/>
    <w:rsid w:val="007C5F05"/>
    <w:rsid w:val="00832043"/>
    <w:rsid w:val="00832F81"/>
    <w:rsid w:val="008C7CA2"/>
    <w:rsid w:val="008D3C2D"/>
    <w:rsid w:val="008F6337"/>
    <w:rsid w:val="00A42F91"/>
    <w:rsid w:val="00AF1258"/>
    <w:rsid w:val="00B01E52"/>
    <w:rsid w:val="00B550FC"/>
    <w:rsid w:val="00B71FE9"/>
    <w:rsid w:val="00B85871"/>
    <w:rsid w:val="00B93310"/>
    <w:rsid w:val="00BC1F18"/>
    <w:rsid w:val="00BD2E58"/>
    <w:rsid w:val="00BF6BAB"/>
    <w:rsid w:val="00C007A5"/>
    <w:rsid w:val="00C4403A"/>
    <w:rsid w:val="00CC5612"/>
    <w:rsid w:val="00CE6306"/>
    <w:rsid w:val="00D11C4D"/>
    <w:rsid w:val="00D5067A"/>
    <w:rsid w:val="00DC79BB"/>
    <w:rsid w:val="00E34D58"/>
    <w:rsid w:val="00E64847"/>
    <w:rsid w:val="00E941EF"/>
    <w:rsid w:val="00EB1C1B"/>
    <w:rsid w:val="00EF504A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6E60F"/>
  <w15:chartTrackingRefBased/>
  <w15:docId w15:val="{085B7CF4-F5EA-D942-A9C6-6D48A2698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1FE9"/>
    <w:rPr>
      <w:rFonts w:ascii="Arial" w:hAnsi="Arial"/>
    </w:rPr>
  </w:style>
  <w:style w:type="paragraph" w:styleId="1">
    <w:name w:val="heading 1"/>
    <w:basedOn w:val="a"/>
    <w:link w:val="10"/>
    <w:uiPriority w:val="9"/>
    <w:qFormat/>
    <w:rsid w:val="00B71FE9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">
    <w:name w:val="heading 2"/>
    <w:basedOn w:val="a"/>
    <w:link w:val="20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B71FE9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">
    <w:name w:val="heading 4"/>
    <w:basedOn w:val="a"/>
    <w:link w:val="40"/>
    <w:uiPriority w:val="9"/>
    <w:unhideWhenUsed/>
    <w:qFormat/>
    <w:rsid w:val="00B71FE9"/>
    <w:pPr>
      <w:keepNext/>
      <w:keepLines/>
      <w:spacing w:before="40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">
    <w:name w:val="heading 5"/>
    <w:basedOn w:val="a"/>
    <w:next w:val="a"/>
    <w:link w:val="50"/>
    <w:uiPriority w:val="9"/>
    <w:unhideWhenUsed/>
    <w:qFormat/>
    <w:rsid w:val="00B71FE9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1FE9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A5"/>
    <w:pPr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07A5"/>
  </w:style>
  <w:style w:type="paragraph" w:styleId="a5">
    <w:name w:val="footer"/>
    <w:basedOn w:val="a"/>
    <w:link w:val="a6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6">
    <w:name w:val="Нижний колонтитул Знак"/>
    <w:basedOn w:val="a0"/>
    <w:link w:val="a5"/>
    <w:uiPriority w:val="99"/>
    <w:rsid w:val="00FE20E6"/>
  </w:style>
  <w:style w:type="table" w:styleId="a7">
    <w:name w:val="Table Grid"/>
    <w:basedOn w:val="a1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a8">
    <w:name w:val="Placeholder Text"/>
    <w:basedOn w:val="a0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B71FE9"/>
    <w:rPr>
      <w:rFonts w:ascii="Arial" w:eastAsiaTheme="majorEastAsia" w:hAnsi="Arial" w:cstheme="majorBidi"/>
      <w:caps/>
      <w:sz w:val="44"/>
      <w:szCs w:val="32"/>
    </w:rPr>
  </w:style>
  <w:style w:type="character" w:customStyle="1" w:styleId="30">
    <w:name w:val="Заголовок 3 Знак"/>
    <w:basedOn w:val="a0"/>
    <w:link w:val="3"/>
    <w:uiPriority w:val="9"/>
    <w:rsid w:val="00B71FE9"/>
    <w:rPr>
      <w:rFonts w:ascii="Arial" w:eastAsiaTheme="majorEastAsia" w:hAnsi="Arial" w:cstheme="majorBidi"/>
      <w:caps/>
      <w:szCs w:val="24"/>
    </w:rPr>
  </w:style>
  <w:style w:type="character" w:customStyle="1" w:styleId="40">
    <w:name w:val="Заголовок 4 Знак"/>
    <w:basedOn w:val="a0"/>
    <w:link w:val="4"/>
    <w:uiPriority w:val="9"/>
    <w:rsid w:val="00B71FE9"/>
    <w:rPr>
      <w:rFonts w:ascii="Arial" w:eastAsiaTheme="majorEastAsia" w:hAnsi="Arial" w:cstheme="majorBidi"/>
      <w:b/>
      <w:iCs/>
      <w:caps/>
    </w:rPr>
  </w:style>
  <w:style w:type="character" w:customStyle="1" w:styleId="50">
    <w:name w:val="Заголовок 5 Знак"/>
    <w:basedOn w:val="a0"/>
    <w:link w:val="5"/>
    <w:uiPriority w:val="9"/>
    <w:rsid w:val="00B71FE9"/>
    <w:rPr>
      <w:rFonts w:ascii="Arial" w:eastAsiaTheme="majorEastAsia" w:hAnsi="Arial" w:cstheme="majorBidi"/>
    </w:rPr>
  </w:style>
  <w:style w:type="paragraph" w:styleId="a9">
    <w:name w:val="No Spacing"/>
    <w:uiPriority w:val="10"/>
    <w:qFormat/>
    <w:rsid w:val="00B71FE9"/>
    <w:pPr>
      <w:spacing w:after="0" w:line="240" w:lineRule="auto"/>
    </w:pPr>
    <w:rPr>
      <w:rFonts w:ascii="Arial" w:hAnsi="Arial"/>
    </w:rPr>
  </w:style>
  <w:style w:type="paragraph" w:customStyle="1" w:styleId="aa">
    <w:name w:val="Графический элемент"/>
    <w:basedOn w:val="a"/>
    <w:next w:val="a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b">
    <w:name w:val="Title"/>
    <w:basedOn w:val="a"/>
    <w:next w:val="a"/>
    <w:link w:val="ac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c">
    <w:name w:val="Заголовок Знак"/>
    <w:basedOn w:val="a0"/>
    <w:link w:val="ab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d">
    <w:name w:val="Subtitle"/>
    <w:basedOn w:val="a"/>
    <w:next w:val="a"/>
    <w:link w:val="ae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ae">
    <w:name w:val="Подзаголовок Знак"/>
    <w:basedOn w:val="a0"/>
    <w:link w:val="ad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B71FE9"/>
    <w:rPr>
      <w:rFonts w:ascii="Arial" w:eastAsiaTheme="majorEastAsia" w:hAnsi="Arial" w:cstheme="majorBidi"/>
      <w:color w:val="1B5A56" w:themeColor="accent1" w:themeShade="7F"/>
    </w:rPr>
  </w:style>
  <w:style w:type="character" w:customStyle="1" w:styleId="apple-converted-space">
    <w:name w:val="apple-converted-space"/>
    <w:basedOn w:val="a0"/>
    <w:rsid w:val="00CC5612"/>
  </w:style>
  <w:style w:type="table" w:styleId="41">
    <w:name w:val="Plain Table 4"/>
    <w:basedOn w:val="a1"/>
    <w:uiPriority w:val="44"/>
    <w:rsid w:val="00EF504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List Paragraph"/>
    <w:basedOn w:val="a"/>
    <w:uiPriority w:val="34"/>
    <w:unhideWhenUsed/>
    <w:qFormat/>
    <w:rsid w:val="00EF50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26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-m/Library/Containers/com.microsoft.Word/Data/Library/Application%20Support/Microsoft/Office/16.0/DTS/ru-RU%7bB11A8E5E-1516-6249-A139-677C0B57463A%7d/%7b70861EF8-1D67-C84D-85A2-69731BE7E896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024E4345014CA43938AC96781D223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2D1D11-BE99-CB45-8D29-A26C2C86299B}"/>
      </w:docPartPr>
      <w:docPartBody>
        <w:p w:rsidR="00B120C5" w:rsidRDefault="00E7720D">
          <w:pPr>
            <w:pStyle w:val="7024E4345014CA43938AC96781D22315"/>
          </w:pPr>
          <w:r w:rsidRPr="00B71FE9">
            <w:rPr>
              <w:rFonts w:cs="Arial"/>
              <w:lang w:bidi="ru-RU"/>
            </w:rPr>
            <w:t>Ваше имя</w:t>
          </w:r>
        </w:p>
      </w:docPartBody>
    </w:docPart>
    <w:docPart>
      <w:docPartPr>
        <w:name w:val="86332282595CA84C920A3D6A123E65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35E1FF-58E9-D142-AEF7-C98AD2CD5C06}"/>
      </w:docPartPr>
      <w:docPartBody>
        <w:p w:rsidR="00B120C5" w:rsidRDefault="00E7720D">
          <w:pPr>
            <w:pStyle w:val="86332282595CA84C920A3D6A123E6526"/>
          </w:pPr>
          <w:r w:rsidRPr="00B71FE9">
            <w:rPr>
              <w:rFonts w:ascii="Arial" w:hAnsi="Arial" w:cs="Arial"/>
              <w:lang w:bidi="ru-RU"/>
            </w:rPr>
            <w:t>Образование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7E"/>
    <w:rsid w:val="0065537E"/>
    <w:rsid w:val="00852E82"/>
    <w:rsid w:val="00B120C5"/>
    <w:rsid w:val="00E77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24E4345014CA43938AC96781D22315">
    <w:name w:val="7024E4345014CA43938AC96781D22315"/>
  </w:style>
  <w:style w:type="paragraph" w:customStyle="1" w:styleId="77018895C9882C49B3D0DF57AAEBFCBA">
    <w:name w:val="77018895C9882C49B3D0DF57AAEBFCBA"/>
  </w:style>
  <w:style w:type="paragraph" w:customStyle="1" w:styleId="FDCBE5DE641709459598DD1E5D03ECDC">
    <w:name w:val="FDCBE5DE641709459598DD1E5D03ECDC"/>
  </w:style>
  <w:style w:type="paragraph" w:customStyle="1" w:styleId="D6576449D8E09C4BBA66587B86EB0D37">
    <w:name w:val="D6576449D8E09C4BBA66587B86EB0D37"/>
  </w:style>
  <w:style w:type="paragraph" w:customStyle="1" w:styleId="E7F56CD218164049B99DE11936F4DCFA">
    <w:name w:val="E7F56CD218164049B99DE11936F4DCFA"/>
  </w:style>
  <w:style w:type="paragraph" w:customStyle="1" w:styleId="4C031DD070AB694F9B25EC0897306BE7">
    <w:name w:val="4C031DD070AB694F9B25EC0897306BE7"/>
  </w:style>
  <w:style w:type="paragraph" w:customStyle="1" w:styleId="8D54D40B4F2A0F4A88AD300E43B0F9B1">
    <w:name w:val="8D54D40B4F2A0F4A88AD300E43B0F9B1"/>
  </w:style>
  <w:style w:type="paragraph" w:customStyle="1" w:styleId="3DCA170ABAAD434AB7416F5C6D8710CD">
    <w:name w:val="3DCA170ABAAD434AB7416F5C6D8710CD"/>
  </w:style>
  <w:style w:type="paragraph" w:customStyle="1" w:styleId="AB862A19051DE14183354A47FBBA1D6D">
    <w:name w:val="AB862A19051DE14183354A47FBBA1D6D"/>
  </w:style>
  <w:style w:type="paragraph" w:customStyle="1" w:styleId="F092ACFB69DD6A4EAA3E00A65A8D7D33">
    <w:name w:val="F092ACFB69DD6A4EAA3E00A65A8D7D33"/>
  </w:style>
  <w:style w:type="paragraph" w:customStyle="1" w:styleId="52AF4408FFB6164C81661ED89859D791">
    <w:name w:val="52AF4408FFB6164C81661ED89859D791"/>
  </w:style>
  <w:style w:type="paragraph" w:customStyle="1" w:styleId="E3888A453BB8F34F82DFF3C5DEB00D1C">
    <w:name w:val="E3888A453BB8F34F82DFF3C5DEB00D1C"/>
  </w:style>
  <w:style w:type="paragraph" w:customStyle="1" w:styleId="0D74590007CF9B48A4E58BA54EEA5706">
    <w:name w:val="0D74590007CF9B48A4E58BA54EEA5706"/>
  </w:style>
  <w:style w:type="paragraph" w:customStyle="1" w:styleId="7A6F313A9B34994285857C97E01C40E0">
    <w:name w:val="7A6F313A9B34994285857C97E01C40E0"/>
  </w:style>
  <w:style w:type="paragraph" w:customStyle="1" w:styleId="617279BD7C6A5C40845A2E2661E177BF">
    <w:name w:val="617279BD7C6A5C40845A2E2661E177BF"/>
  </w:style>
  <w:style w:type="paragraph" w:customStyle="1" w:styleId="2806A2139AFAC84384B132DBD2E4EA5A">
    <w:name w:val="2806A2139AFAC84384B132DBD2E4EA5A"/>
  </w:style>
  <w:style w:type="paragraph" w:customStyle="1" w:styleId="86332282595CA84C920A3D6A123E6526">
    <w:name w:val="86332282595CA84C920A3D6A123E6526"/>
  </w:style>
  <w:style w:type="paragraph" w:customStyle="1" w:styleId="7401679E97F97741AB3EE1ABDF7F424E">
    <w:name w:val="7401679E97F97741AB3EE1ABDF7F424E"/>
  </w:style>
  <w:style w:type="paragraph" w:customStyle="1" w:styleId="AD3A3B311E257344975739F42233187F">
    <w:name w:val="AD3A3B311E257344975739F42233187F"/>
  </w:style>
  <w:style w:type="paragraph" w:customStyle="1" w:styleId="C3FCCF2CF3161B4B8D57D97945126456">
    <w:name w:val="C3FCCF2CF3161B4B8D57D97945126456"/>
  </w:style>
  <w:style w:type="paragraph" w:customStyle="1" w:styleId="DB6DE7D434BC4640986E198DB00DA9DA">
    <w:name w:val="DB6DE7D434BC4640986E198DB00DA9DA"/>
  </w:style>
  <w:style w:type="paragraph" w:customStyle="1" w:styleId="F8339D61DC44B849B0105520A70AEC54">
    <w:name w:val="F8339D61DC44B849B0105520A70AEC54"/>
  </w:style>
  <w:style w:type="paragraph" w:customStyle="1" w:styleId="1F7D08A028E6FF44B50EF5D3A1996187">
    <w:name w:val="1F7D08A028E6FF44B50EF5D3A1996187"/>
    <w:rsid w:val="0065537E"/>
  </w:style>
  <w:style w:type="paragraph" w:customStyle="1" w:styleId="3747F7CE2A139A4BAAB7347BEC4AC0A6">
    <w:name w:val="3747F7CE2A139A4BAAB7347BEC4AC0A6"/>
    <w:rsid w:val="0065537E"/>
  </w:style>
  <w:style w:type="paragraph" w:customStyle="1" w:styleId="AC6BEB8066DD6C4BB1EFEEB4619AE017">
    <w:name w:val="AC6BEB8066DD6C4BB1EFEEB4619AE017"/>
    <w:rsid w:val="0065537E"/>
  </w:style>
  <w:style w:type="paragraph" w:customStyle="1" w:styleId="5E3EE015444A814EBB29E549BBF38E6F">
    <w:name w:val="5E3EE015444A814EBB29E549BBF38E6F"/>
    <w:rsid w:val="0065537E"/>
  </w:style>
  <w:style w:type="paragraph" w:customStyle="1" w:styleId="F9EFE5752E701B49BAD3A898984E9C44">
    <w:name w:val="F9EFE5752E701B49BAD3A898984E9C44"/>
    <w:rsid w:val="0065537E"/>
  </w:style>
  <w:style w:type="paragraph" w:customStyle="1" w:styleId="92455FE7AADC0B4F87E83B44CE97D27D">
    <w:name w:val="92455FE7AADC0B4F87E83B44CE97D27D"/>
    <w:rsid w:val="0065537E"/>
  </w:style>
  <w:style w:type="paragraph" w:customStyle="1" w:styleId="97C4F9EA85FA0146B2555DF7ACBA9CDE">
    <w:name w:val="97C4F9EA85FA0146B2555DF7ACBA9CDE"/>
    <w:rsid w:val="0065537E"/>
  </w:style>
  <w:style w:type="paragraph" w:customStyle="1" w:styleId="2E7B2F79B43CA447963A7F008E30C935">
    <w:name w:val="2E7B2F79B43CA447963A7F008E30C935"/>
    <w:rsid w:val="0065537E"/>
  </w:style>
  <w:style w:type="paragraph" w:customStyle="1" w:styleId="29EF2B32179B7E48AAB41368E35AC6BD">
    <w:name w:val="29EF2B32179B7E48AAB41368E35AC6BD"/>
    <w:rsid w:val="0065537E"/>
  </w:style>
  <w:style w:type="paragraph" w:customStyle="1" w:styleId="3687629F580E1D409E2387A6C1B7D43D">
    <w:name w:val="3687629F580E1D409E2387A6C1B7D43D"/>
    <w:rsid w:val="0065537E"/>
  </w:style>
  <w:style w:type="paragraph" w:customStyle="1" w:styleId="5408CF72D010AC4FA938A8BE209D588A">
    <w:name w:val="5408CF72D010AC4FA938A8BE209D588A"/>
    <w:rsid w:val="0065537E"/>
  </w:style>
  <w:style w:type="paragraph" w:customStyle="1" w:styleId="5FAC78893290B04AABCB360A01680CE8">
    <w:name w:val="5FAC78893290B04AABCB360A01680CE8"/>
    <w:rsid w:val="0065537E"/>
  </w:style>
  <w:style w:type="paragraph" w:customStyle="1" w:styleId="B77667CE59D2DD4D9DBF8694F086AEC0">
    <w:name w:val="B77667CE59D2DD4D9DBF8694F086AEC0"/>
    <w:rsid w:val="0065537E"/>
  </w:style>
  <w:style w:type="paragraph" w:customStyle="1" w:styleId="1FBFD8F50E649B4CA0BC9FD44A17CAE9">
    <w:name w:val="1FBFD8F50E649B4CA0BC9FD44A17CAE9"/>
    <w:rsid w:val="0065537E"/>
  </w:style>
  <w:style w:type="paragraph" w:customStyle="1" w:styleId="68DA5074CEC4854EBEB8213E74FC920A">
    <w:name w:val="68DA5074CEC4854EBEB8213E74FC920A"/>
    <w:rsid w:val="0065537E"/>
  </w:style>
  <w:style w:type="paragraph" w:customStyle="1" w:styleId="CE0C0547FAC257468F489949B97F3B4C">
    <w:name w:val="CE0C0547FAC257468F489949B97F3B4C"/>
    <w:rsid w:val="0065537E"/>
  </w:style>
  <w:style w:type="paragraph" w:customStyle="1" w:styleId="41A19095DB818F41AD1E1AB57D5C4E99">
    <w:name w:val="41A19095DB818F41AD1E1AB57D5C4E99"/>
    <w:rsid w:val="0065537E"/>
  </w:style>
  <w:style w:type="paragraph" w:customStyle="1" w:styleId="447D4EA87A6F624EA463258D4D76F144">
    <w:name w:val="447D4EA87A6F624EA463258D4D76F144"/>
    <w:rsid w:val="0065537E"/>
  </w:style>
  <w:style w:type="paragraph" w:customStyle="1" w:styleId="E2B029C4F6468148B63DB4E742633456">
    <w:name w:val="E2B029C4F6468148B63DB4E742633456"/>
    <w:rsid w:val="0065537E"/>
  </w:style>
  <w:style w:type="paragraph" w:customStyle="1" w:styleId="62A6D8D8E39E694A956056E65C92BCF7">
    <w:name w:val="62A6D8D8E39E694A956056E65C92BCF7"/>
    <w:rsid w:val="0065537E"/>
  </w:style>
  <w:style w:type="paragraph" w:customStyle="1" w:styleId="D56B6D00E2EBCA468D77AF527472B75C">
    <w:name w:val="D56B6D00E2EBCA468D77AF527472B75C"/>
    <w:rsid w:val="0065537E"/>
  </w:style>
  <w:style w:type="paragraph" w:customStyle="1" w:styleId="5D31BA561FEA68449D8C14CBAFA2F94C">
    <w:name w:val="5D31BA561FEA68449D8C14CBAFA2F94C"/>
    <w:rsid w:val="006553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5261B-AE4E-4442-B978-5A63BF5DB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28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Будагова Анна-Мария Александровна</dc:creator>
  <cp:keywords/>
  <dc:description/>
  <cp:lastModifiedBy>Будагова Анна-Мария Александровна</cp:lastModifiedBy>
  <cp:revision>2</cp:revision>
  <dcterms:created xsi:type="dcterms:W3CDTF">2018-01-26T21:39:00Z</dcterms:created>
  <dcterms:modified xsi:type="dcterms:W3CDTF">2018-01-26T22:13:00Z</dcterms:modified>
</cp:coreProperties>
</file>